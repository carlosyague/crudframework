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2DC6" w14:textId="77777777" w:rsidR="00D472EB" w:rsidRPr="00D472EB" w:rsidRDefault="00D472EB" w:rsidP="00D47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D472EB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Declaración de Testigo</w:t>
      </w:r>
    </w:p>
    <w:p w14:paraId="6F6BD5ED" w14:textId="29DC9824" w:rsidR="00D472EB" w:rsidRPr="00D472EB" w:rsidRDefault="00D472EB" w:rsidP="00D47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D472EB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Fecha:</w:t>
      </w:r>
      <w:r w:rsidRPr="00D472E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 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 08/12/2024</w:t>
      </w:r>
    </w:p>
    <w:p w14:paraId="16FACC80" w14:textId="20D6B632" w:rsidR="00D472EB" w:rsidRPr="00D472EB" w:rsidRDefault="00D472EB" w:rsidP="00D47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D472EB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Lugar:</w:t>
      </w:r>
      <w:r w:rsidRPr="00D472E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 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Cafetería La Canasta en el CC </w:t>
      </w:r>
      <w:r w:rsidR="00CE393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La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Capellanía (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Alhaurín de la Torre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)</w:t>
      </w:r>
    </w:p>
    <w:p w14:paraId="2E841774" w14:textId="5A6205D0" w:rsidR="00D472EB" w:rsidRPr="00D472EB" w:rsidRDefault="00D472EB" w:rsidP="00D47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D472EB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Nombre del Testigo:</w:t>
      </w:r>
      <w:r w:rsidRPr="00D472E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 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Carlos Yagüe Martín-Lunas</w:t>
      </w:r>
    </w:p>
    <w:p w14:paraId="1C848586" w14:textId="77777777" w:rsidR="00D472EB" w:rsidRPr="00D472EB" w:rsidRDefault="00D472EB" w:rsidP="00D47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D472EB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Descripción de los Hechos:</w:t>
      </w:r>
    </w:p>
    <w:p w14:paraId="23032AFE" w14:textId="4E7AE0B6" w:rsidR="00D472EB" w:rsidRPr="00D472EB" w:rsidRDefault="00D472EB" w:rsidP="00D47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D472E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El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 08/12/2024</w:t>
      </w:r>
      <w:r w:rsidRPr="00D472E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, aproximadamente a las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11:00</w:t>
      </w:r>
      <w:r w:rsidRPr="00D472E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, me encontraba en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la cafetería La Canasta del Centro Comercial </w:t>
      </w:r>
      <w:r w:rsidR="00CE393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La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Capellanía </w:t>
      </w:r>
      <w:r w:rsidRPr="00D472E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cuando observé los siguientes hechos:</w:t>
      </w:r>
    </w:p>
    <w:p w14:paraId="58CF7091" w14:textId="3A9C06D9" w:rsidR="00D472EB" w:rsidRDefault="00D472EB" w:rsidP="00D47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Estábamos en la cafetería La Canasta con idea de desayunar y estábamos cogiendo sillas</w:t>
      </w:r>
      <w:r w:rsidR="00CE393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 para poder sentarnos</w:t>
      </w:r>
      <w:r w:rsidR="00BC45D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. Mi hermano César cogió una silla vacía y que estaba entre dos mesas.</w:t>
      </w:r>
    </w:p>
    <w:p w14:paraId="4B95066C" w14:textId="68312142" w:rsidR="00D472EB" w:rsidRPr="00D472EB" w:rsidRDefault="00BC45D0" w:rsidP="00D47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Un señor que yo no conocía y que luego pude comprobar que vive en C/ Bizet, 25 se lanzó de forma inmediata contra mi hermano </w:t>
      </w:r>
      <w:r w:rsidR="00CE393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increpándole</w:t>
      </w:r>
    </w:p>
    <w:p w14:paraId="2F244742" w14:textId="7BEA4045" w:rsidR="00D472EB" w:rsidRPr="00D472EB" w:rsidRDefault="00CE3934" w:rsidP="00CE39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Mientras intentaba pegarle le iba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dici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e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n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do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 “tú quien te has creído que eres para cogerme una silla”, y con la clara intención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 clara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 de pegarle, cosa que no consiguió.</w:t>
      </w:r>
    </w:p>
    <w:p w14:paraId="1DCE89A4" w14:textId="3E626E2F" w:rsidR="00D472EB" w:rsidRPr="00D472EB" w:rsidRDefault="00CE3934" w:rsidP="00D47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Esta persona con el revuelo tiró sillas que estaban a su paso y fue reducido por clientes que estaban en la cafetería.</w:t>
      </w:r>
    </w:p>
    <w:p w14:paraId="17832A2E" w14:textId="6D0AFE0C" w:rsidR="00D472EB" w:rsidRDefault="00CE3934" w:rsidP="00D47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Después pude comprobar donde vive este señor ya que coincidimos en la misma calle en la que vive mi padre</w:t>
      </w:r>
      <w:r w:rsidR="00D472EB" w:rsidRPr="00D472E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.</w:t>
      </w:r>
    </w:p>
    <w:p w14:paraId="5F9E684C" w14:textId="1D09EC95" w:rsidR="00CE3934" w:rsidRPr="00D472EB" w:rsidRDefault="00CE3934" w:rsidP="00D47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He de constar que nunca hemos tenido relación alguna con este señor y que desconocemos su clara animadversión hacia nosotros lo que deja entrever que es una persona muy violenta.</w:t>
      </w:r>
    </w:p>
    <w:p w14:paraId="72875962" w14:textId="77777777" w:rsidR="00D472EB" w:rsidRPr="00D472EB" w:rsidRDefault="00D472EB" w:rsidP="00D47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D472EB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es-ES"/>
          <w14:ligatures w14:val="none"/>
        </w:rPr>
        <w:t>Firma del Testigo:</w:t>
      </w:r>
    </w:p>
    <w:p w14:paraId="4D7CFA9D" w14:textId="77777777" w:rsidR="00D472EB" w:rsidRPr="00D472EB" w:rsidRDefault="00D472EB" w:rsidP="00D472EB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D472E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5AB3D64">
          <v:rect id="_x0000_i1025" style="width:0;height:1.5pt" o:hrstd="t" o:hrnoshade="t" o:hr="t" fillcolor="#242424" stroked="f"/>
        </w:pict>
      </w:r>
    </w:p>
    <w:p w14:paraId="4EA7362C" w14:textId="47A8D54E" w:rsidR="00D472EB" w:rsidRPr="00D472EB" w:rsidRDefault="00D472EB" w:rsidP="00D472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Carlos Yagüe Martín-Lunas – 74857807-Y</w:t>
      </w:r>
    </w:p>
    <w:p w14:paraId="59C91E20" w14:textId="77777777" w:rsidR="004A41D4" w:rsidRDefault="004A41D4"/>
    <w:sectPr w:rsidR="004A41D4" w:rsidSect="00EA71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60F0"/>
    <w:multiLevelType w:val="multilevel"/>
    <w:tmpl w:val="6992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6089E"/>
    <w:multiLevelType w:val="multilevel"/>
    <w:tmpl w:val="9478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936785">
    <w:abstractNumId w:val="1"/>
  </w:num>
  <w:num w:numId="2" w16cid:durableId="144129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EB"/>
    <w:rsid w:val="00205497"/>
    <w:rsid w:val="004A41D4"/>
    <w:rsid w:val="00903594"/>
    <w:rsid w:val="00BC45D0"/>
    <w:rsid w:val="00BD58C2"/>
    <w:rsid w:val="00CC1E11"/>
    <w:rsid w:val="00CE3934"/>
    <w:rsid w:val="00CF3EAC"/>
    <w:rsid w:val="00D472EB"/>
    <w:rsid w:val="00EA7171"/>
    <w:rsid w:val="00F4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72B0"/>
  <w15:chartTrackingRefBased/>
  <w15:docId w15:val="{B5F02717-A4CA-4019-943A-D136A1B7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D47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gue\AppData\Local\Temp\Templafy\WordVsto\zm3whmje.dotx" TargetMode="External"/></Relationships>
</file>

<file path=word/theme/theme1.xml><?xml version="1.0" encoding="utf-8"?>
<a:theme xmlns:a="http://schemas.openxmlformats.org/drawingml/2006/main" name="Deloitte Brand Theme_2024">
  <a:themeElements>
    <a:clrScheme name="Custom 3">
      <a:dk1>
        <a:sysClr val="windowText" lastClr="000000"/>
      </a:dk1>
      <a:lt1>
        <a:sysClr val="window" lastClr="FFFFFF"/>
      </a:lt1>
      <a:dk2>
        <a:srgbClr val="53565A"/>
      </a:dk2>
      <a:lt2>
        <a:srgbClr val="D0D0CE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Custom 2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_2024" id="{9E854B1F-98F4-4C70-8A38-95E6B45A3166}" vid="{14C1D85D-9E5F-44B5-B67C-1132BE023E2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Deloitte - Blank Document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877A90A7-50EA-407D-9DF2-9E95B762DF1A}">
  <ds:schemaRefs/>
</ds:datastoreItem>
</file>

<file path=customXml/itemProps2.xml><?xml version="1.0" encoding="utf-8"?>
<ds:datastoreItem xmlns:ds="http://schemas.openxmlformats.org/officeDocument/2006/customXml" ds:itemID="{DD33900C-F8F7-4C1A-BE4D-C1BD95A747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zm3whmje.dotx</Template>
  <TotalTime>46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Yague, Carlos</dc:creator>
  <cp:keywords/>
  <dc:description/>
  <cp:lastModifiedBy>Yague, Carlos</cp:lastModifiedBy>
  <cp:revision>1</cp:revision>
  <dcterms:created xsi:type="dcterms:W3CDTF">2024-12-10T11:19:00Z</dcterms:created>
  <dcterms:modified xsi:type="dcterms:W3CDTF">2024-12-10T12:05:00Z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2024-06-20T07:18:04Z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8ceb35c8-b7dc-446e-bef7-7ee1fca27313</vt:lpwstr>
  </property>
  <property fmtid="{D5CDD505-2E9C-101B-9397-08002B2CF9AE}" pid="8" name="MSIP_Label_ea60d57e-af5b-4752-ac57-3e4f28ca11dc_ContentBits">
    <vt:lpwstr>0</vt:lpwstr>
  </property>
  <property fmtid="{D5CDD505-2E9C-101B-9397-08002B2CF9AE}" pid="9" name="TemplafyTenantId">
    <vt:lpwstr>deloittespain</vt:lpwstr>
  </property>
  <property fmtid="{D5CDD505-2E9C-101B-9397-08002B2CF9AE}" pid="10" name="TemplafyTemplateId">
    <vt:lpwstr>939835301036032004</vt:lpwstr>
  </property>
  <property fmtid="{D5CDD505-2E9C-101B-9397-08002B2CF9AE}" pid="11" name="TemplafyUserProfileId">
    <vt:lpwstr>793129044883537926</vt:lpwstr>
  </property>
  <property fmtid="{D5CDD505-2E9C-101B-9397-08002B2CF9AE}" pid="12" name="TemplafyLanguageCode">
    <vt:lpwstr>es-ES</vt:lpwstr>
  </property>
  <property fmtid="{D5CDD505-2E9C-101B-9397-08002B2CF9AE}" pid="13" name="TemplafyFromBlank">
    <vt:bool>true</vt:bool>
  </property>
</Properties>
</file>